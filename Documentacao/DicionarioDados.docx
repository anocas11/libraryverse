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8479" w14:textId="77777777" w:rsidR="00B52F09" w:rsidRDefault="00B52F09"/>
    <w:p w14:paraId="2EF6F99D" w14:textId="77777777" w:rsidR="00B52F09" w:rsidRDefault="001062F7">
      <w:r>
        <w:rPr>
          <w:noProof/>
        </w:rPr>
        <w:drawing>
          <wp:anchor distT="0" distB="0" distL="114300" distR="114300" simplePos="0" relativeHeight="251661312" behindDoc="0" locked="0" layoutInCell="1" allowOverlap="1" wp14:anchorId="262B33A9" wp14:editId="62699583">
            <wp:simplePos x="0" y="0"/>
            <wp:positionH relativeFrom="margin">
              <wp:align>center</wp:align>
            </wp:positionH>
            <wp:positionV relativeFrom="paragraph">
              <wp:posOffset>1511932</wp:posOffset>
            </wp:positionV>
            <wp:extent cx="3492495" cy="1257300"/>
            <wp:effectExtent l="0" t="0" r="0" b="0"/>
            <wp:wrapTight wrapText="bothSides">
              <wp:wrapPolygon edited="0">
                <wp:start x="14376" y="0"/>
                <wp:lineTo x="14259" y="2291"/>
                <wp:lineTo x="14376" y="4255"/>
                <wp:lineTo x="14966" y="5891"/>
                <wp:lineTo x="1178" y="7855"/>
                <wp:lineTo x="471" y="7855"/>
                <wp:lineTo x="589" y="12764"/>
                <wp:lineTo x="11430" y="16364"/>
                <wp:lineTo x="15791" y="16364"/>
                <wp:lineTo x="16144" y="21273"/>
                <wp:lineTo x="18029" y="21273"/>
                <wp:lineTo x="18147" y="21273"/>
                <wp:lineTo x="19444" y="16364"/>
                <wp:lineTo x="21211" y="15055"/>
                <wp:lineTo x="21211" y="11127"/>
                <wp:lineTo x="20504" y="11127"/>
                <wp:lineTo x="21447" y="9164"/>
                <wp:lineTo x="21447" y="3600"/>
                <wp:lineTo x="20268" y="2618"/>
                <wp:lineTo x="14966" y="0"/>
                <wp:lineTo x="14376" y="0"/>
              </wp:wrapPolygon>
            </wp:wrapTight>
            <wp:docPr id="1" name="Imagem 2" descr="Uma imagem com text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2495" cy="12573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99A87F" wp14:editId="2CE1C4D0">
                <wp:simplePos x="0" y="0"/>
                <wp:positionH relativeFrom="margin">
                  <wp:align>left</wp:align>
                </wp:positionH>
                <wp:positionV relativeFrom="page">
                  <wp:posOffset>5728331</wp:posOffset>
                </wp:positionV>
                <wp:extent cx="5753103" cy="6720840"/>
                <wp:effectExtent l="0" t="0" r="0" b="3810"/>
                <wp:wrapSquare wrapText="bothSides"/>
                <wp:docPr id="2" name="Caixa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3" cy="672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844255" w14:textId="42BBF64E" w:rsidR="00B52F09" w:rsidRDefault="00B64231">
                            <w:pPr>
                              <w:pStyle w:val="SemEspaamento"/>
                              <w:spacing w:before="40" w:after="560" w:line="216" w:lineRule="auto"/>
                            </w:pPr>
                            <w:r>
                              <w:rPr>
                                <w:color w:val="4472C4"/>
                                <w:sz w:val="72"/>
                                <w:szCs w:val="72"/>
                              </w:rPr>
                              <w:t>Dicionário de Dados</w:t>
                            </w:r>
                          </w:p>
                          <w:p w14:paraId="74F185DA" w14:textId="77777777" w:rsidR="00B52F09" w:rsidRDefault="001062F7">
                            <w:pPr>
                              <w:pStyle w:val="SemEspaamento"/>
                              <w:spacing w:before="40" w:after="40"/>
                            </w:pPr>
                            <w:r>
                              <w:rPr>
                                <w:caps/>
                                <w:color w:val="1F4E79"/>
                                <w:sz w:val="28"/>
                                <w:szCs w:val="28"/>
                              </w:rPr>
                              <w:t>porjeto das cadeiras de Desenvolvimento do projeto móvel, programação orientada a objetos, programação de dispositivos móveis, competências comunicacionais e bases de dados</w:t>
                            </w:r>
                          </w:p>
                          <w:p w14:paraId="70A8E744" w14:textId="6D35C430" w:rsidR="00B52F09" w:rsidRDefault="001062F7">
                            <w:pPr>
                              <w:pStyle w:val="SemEspaamento"/>
                              <w:spacing w:before="80" w:after="40"/>
                            </w:pPr>
                            <w:r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  <w:t>Ana Bernardino &amp; Marta</w:t>
                            </w:r>
                            <w:r>
                              <w:rPr>
                                <w:caps/>
                                <w:color w:val="5B9BD5"/>
                                <w:sz w:val="24"/>
                                <w:szCs w:val="24"/>
                              </w:rPr>
                              <w:t xml:space="preserve"> Sousa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9A87F" id="_x0000_t202" coordsize="21600,21600" o:spt="202" path="m,l,21600r21600,l21600,xe">
                <v:stroke joinstyle="miter"/>
                <v:path gradientshapeok="t" o:connecttype="rect"/>
              </v:shapetype>
              <v:shape id="Caixa de Texto 131" o:spid="_x0000_s1026" type="#_x0000_t202" style="position:absolute;margin-left:0;margin-top:451.05pt;width:453pt;height:529.2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" filled="f" stroked="f">
                <v:textbox style="mso-fit-shape-to-text:t" inset="0,0,0,0">
                  <w:txbxContent>
                    <w:p w14:paraId="28844255" w14:textId="42BBF64E" w:rsidR="00B52F09" w:rsidRDefault="00B64231">
                      <w:pPr>
                        <w:pStyle w:val="SemEspaamento"/>
                        <w:spacing w:before="40" w:after="560" w:line="216" w:lineRule="auto"/>
                      </w:pPr>
                      <w:r>
                        <w:rPr>
                          <w:color w:val="4472C4"/>
                          <w:sz w:val="72"/>
                          <w:szCs w:val="72"/>
                        </w:rPr>
                        <w:t>Dicionário de Dados</w:t>
                      </w:r>
                    </w:p>
                    <w:p w14:paraId="74F185DA" w14:textId="77777777" w:rsidR="00B52F09" w:rsidRDefault="001062F7">
                      <w:pPr>
                        <w:pStyle w:val="SemEspaamento"/>
                        <w:spacing w:before="40" w:after="40"/>
                      </w:pPr>
                      <w:r>
                        <w:rPr>
                          <w:caps/>
                          <w:color w:val="1F4E79"/>
                          <w:sz w:val="28"/>
                          <w:szCs w:val="28"/>
                        </w:rPr>
                        <w:t>porjeto das cadeiras de Desenvolvimento do projeto móvel, programação orientada a objetos, programação de dispositivos móveis, competências comunicacionais e bases de dados</w:t>
                      </w:r>
                    </w:p>
                    <w:p w14:paraId="70A8E744" w14:textId="6D35C430" w:rsidR="00B52F09" w:rsidRDefault="001062F7">
                      <w:pPr>
                        <w:pStyle w:val="SemEspaamento"/>
                        <w:spacing w:before="80" w:after="40"/>
                      </w:pPr>
                      <w:r>
                        <w:rPr>
                          <w:caps/>
                          <w:color w:val="5B9BD5"/>
                          <w:sz w:val="24"/>
                          <w:szCs w:val="24"/>
                        </w:rPr>
                        <w:t>Ana Bernardino &amp; Marta</w:t>
                      </w:r>
                      <w:r>
                        <w:rPr>
                          <w:caps/>
                          <w:color w:val="5B9BD5"/>
                          <w:sz w:val="24"/>
                          <w:szCs w:val="24"/>
                        </w:rPr>
                        <w:t xml:space="preserve"> Sousa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82DA3" wp14:editId="280BAA65">
                <wp:simplePos x="0" y="0"/>
                <wp:positionH relativeFrom="page">
                  <wp:posOffset>5905496</wp:posOffset>
                </wp:positionH>
                <wp:positionV relativeFrom="page">
                  <wp:posOffset>245745</wp:posOffset>
                </wp:positionV>
                <wp:extent cx="574042" cy="1042672"/>
                <wp:effectExtent l="0" t="0" r="0" b="5078"/>
                <wp:wrapNone/>
                <wp:docPr id="3" name="Retâ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2" cy="1042672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16641BD" w14:textId="77777777" w:rsidR="00B52F09" w:rsidRDefault="001062F7">
                            <w:pPr>
                              <w:pStyle w:val="SemEspaamento"/>
                              <w:jc w:val="right"/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45720" tIns="45720" rIns="45720" bIns="45720" anchor="b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482DA3" id="Retângulo 132" o:spid="_x0000_s1027" style="position:absolute;margin-left:465pt;margin-top:19.35pt;width:45.2pt;height:82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" fillcolor="#4472c4" stroked="f">
                <v:textbox inset="3.6pt,,3.6pt">
                  <w:txbxContent>
                    <w:p w14:paraId="616641BD" w14:textId="77777777" w:rsidR="00B52F09" w:rsidRDefault="001062F7">
                      <w:pPr>
                        <w:pStyle w:val="SemEspaamento"/>
                        <w:jc w:val="right"/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2021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7FC9FB9" w14:textId="630EF7B7" w:rsidR="00B52F09" w:rsidRDefault="00B52F09"/>
    <w:p w14:paraId="5042066A" w14:textId="0FFCEFAC" w:rsidR="00B64231" w:rsidRDefault="00B64231"/>
    <w:p w14:paraId="758340D2" w14:textId="475A9FFD" w:rsidR="00B64231" w:rsidRDefault="00B64231">
      <w:pPr>
        <w:suppressAutoHyphens w:val="0"/>
      </w:pPr>
      <w:r>
        <w:br w:type="page"/>
      </w:r>
    </w:p>
    <w:p w14:paraId="11885526" w14:textId="77777777" w:rsidR="00B52F09" w:rsidRDefault="001062F7">
      <w:pPr>
        <w:rPr>
          <w:b/>
          <w:bCs/>
        </w:rPr>
      </w:pPr>
      <w:r>
        <w:rPr>
          <w:b/>
          <w:bCs/>
        </w:rPr>
        <w:lastRenderedPageBreak/>
        <w:t>USER:</w:t>
      </w:r>
    </w:p>
    <w:p w14:paraId="36375D96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Users</w:t>
      </w:r>
      <w:proofErr w:type="spellEnd"/>
      <w:r>
        <w:t>:</w:t>
      </w:r>
    </w:p>
    <w:tbl>
      <w:tblPr>
        <w:tblW w:w="9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7"/>
        <w:gridCol w:w="4857"/>
        <w:gridCol w:w="2189"/>
      </w:tblGrid>
      <w:tr w:rsidR="00B52F09" w14:paraId="5B214B3C" w14:textId="77777777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E019D" w14:textId="77777777" w:rsidR="00B52F09" w:rsidRDefault="001062F7">
            <w:pPr>
              <w:spacing w:after="0" w:line="240" w:lineRule="auto"/>
            </w:pPr>
            <w:r>
              <w:t>Campos</w:t>
            </w:r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608768" w14:textId="77777777" w:rsidR="00B52F09" w:rsidRDefault="001062F7">
            <w:pPr>
              <w:spacing w:after="0" w:line="240" w:lineRule="auto"/>
            </w:pPr>
            <w:r>
              <w:t>Parâmetros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74A11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69FDE2D4" w14:textId="77777777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02D91" w14:textId="77777777" w:rsidR="00B52F09" w:rsidRDefault="001062F7">
            <w:pPr>
              <w:spacing w:after="0" w:line="240" w:lineRule="auto"/>
            </w:pPr>
            <w:proofErr w:type="spellStart"/>
            <w:r>
              <w:t>Users_id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0D550" w14:textId="77777777" w:rsidR="00B52F09" w:rsidRDefault="001062F7">
            <w:pPr>
              <w:spacing w:after="0" w:line="240" w:lineRule="auto"/>
            </w:pPr>
            <w:r>
              <w:t>Inserção automática, obrigatória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43C66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6FBB083E" w14:textId="77777777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CDAF" w14:textId="77777777" w:rsidR="00B52F09" w:rsidRDefault="001062F7">
            <w:pPr>
              <w:spacing w:after="0" w:line="240" w:lineRule="auto"/>
            </w:pPr>
            <w:proofErr w:type="spellStart"/>
            <w:r>
              <w:t>Users_name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69747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60 caracteres.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65D6D" w14:textId="77777777" w:rsidR="00B52F09" w:rsidRDefault="00B52F09">
            <w:pPr>
              <w:spacing w:after="0" w:line="240" w:lineRule="auto"/>
            </w:pPr>
          </w:p>
        </w:tc>
      </w:tr>
      <w:tr w:rsidR="00B52F09" w14:paraId="3CC8FEC1" w14:textId="77777777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83712" w14:textId="77777777" w:rsidR="00B52F09" w:rsidRDefault="001062F7">
            <w:pPr>
              <w:spacing w:after="0" w:line="240" w:lineRule="auto"/>
            </w:pPr>
            <w:proofErr w:type="spellStart"/>
            <w:r>
              <w:t>Users_usernames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A593D2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 xml:space="preserve">” com um máximo de 30 </w:t>
            </w:r>
            <w:r>
              <w:t>caracteres.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49084" w14:textId="77777777" w:rsidR="00B52F09" w:rsidRDefault="00B52F09">
            <w:pPr>
              <w:spacing w:after="0" w:line="240" w:lineRule="auto"/>
            </w:pPr>
          </w:p>
        </w:tc>
      </w:tr>
      <w:tr w:rsidR="00B52F09" w14:paraId="3B3BED44" w14:textId="77777777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E2140C" w14:textId="77777777" w:rsidR="00B52F09" w:rsidRDefault="001062F7">
            <w:pPr>
              <w:spacing w:after="0" w:line="240" w:lineRule="auto"/>
            </w:pPr>
            <w:proofErr w:type="spellStart"/>
            <w:r>
              <w:t>Users_email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7D358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60 caracteres.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3BFA6" w14:textId="77777777" w:rsidR="00B52F09" w:rsidRDefault="00B52F09">
            <w:pPr>
              <w:spacing w:after="0" w:line="240" w:lineRule="auto"/>
            </w:pPr>
          </w:p>
        </w:tc>
      </w:tr>
      <w:tr w:rsidR="00B52F09" w14:paraId="4FC86831" w14:textId="77777777">
        <w:tblPrEx>
          <w:tblCellMar>
            <w:top w:w="0" w:type="dxa"/>
            <w:bottom w:w="0" w:type="dxa"/>
          </w:tblCellMar>
        </w:tblPrEx>
        <w:trPr>
          <w:trHeight w:val="9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A18C2" w14:textId="77777777" w:rsidR="00B52F09" w:rsidRDefault="001062F7">
            <w:pPr>
              <w:spacing w:after="0" w:line="240" w:lineRule="auto"/>
            </w:pPr>
            <w:proofErr w:type="spellStart"/>
            <w:r>
              <w:t>Users_password</w:t>
            </w:r>
            <w:proofErr w:type="spellEnd"/>
          </w:p>
        </w:tc>
        <w:tc>
          <w:tcPr>
            <w:tcW w:w="4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46FCA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60 caracteres.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183C0" w14:textId="77777777" w:rsidR="00B52F09" w:rsidRDefault="00B52F09">
            <w:pPr>
              <w:spacing w:after="0" w:line="240" w:lineRule="auto"/>
            </w:pPr>
          </w:p>
        </w:tc>
      </w:tr>
    </w:tbl>
    <w:p w14:paraId="5651FAFD" w14:textId="77777777" w:rsidR="00B52F09" w:rsidRDefault="00B52F09"/>
    <w:p w14:paraId="221697ED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Usermovies</w:t>
      </w:r>
      <w:proofErr w:type="spellEnd"/>
      <w:r>
        <w:t>:</w:t>
      </w:r>
    </w:p>
    <w:tbl>
      <w:tblPr>
        <w:tblW w:w="91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4862"/>
        <w:gridCol w:w="2492"/>
      </w:tblGrid>
      <w:tr w:rsidR="00B52F09" w14:paraId="633D3626" w14:textId="77777777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14AC" w14:textId="77777777" w:rsidR="00B52F09" w:rsidRDefault="001062F7">
            <w:pPr>
              <w:spacing w:after="0" w:line="240" w:lineRule="auto"/>
            </w:pPr>
            <w:r>
              <w:t>Campos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8DF74" w14:textId="77777777" w:rsidR="00B52F09" w:rsidRDefault="001062F7">
            <w:pPr>
              <w:spacing w:after="0" w:line="240" w:lineRule="auto"/>
            </w:pPr>
            <w:r>
              <w:t>Parâmetros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13E3A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7EDEFA4F" w14:textId="77777777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32C0B" w14:textId="77777777" w:rsidR="00B52F09" w:rsidRDefault="001062F7">
            <w:pPr>
              <w:spacing w:after="0" w:line="240" w:lineRule="auto"/>
            </w:pPr>
            <w:proofErr w:type="spellStart"/>
            <w:r>
              <w:t>Um_id</w:t>
            </w:r>
            <w:proofErr w:type="spellEnd"/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D6C7A" w14:textId="77777777" w:rsidR="00B52F09" w:rsidRDefault="001062F7">
            <w:pPr>
              <w:spacing w:after="0" w:line="240" w:lineRule="auto"/>
            </w:pPr>
            <w:r>
              <w:t>Inserção automática, obrigatória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74CED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30588A5F" w14:textId="77777777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59D36" w14:textId="77777777" w:rsidR="00B52F09" w:rsidRDefault="001062F7">
            <w:pPr>
              <w:spacing w:after="0" w:line="240" w:lineRule="auto"/>
            </w:pPr>
            <w:proofErr w:type="spellStart"/>
            <w:r>
              <w:t>Um_user_id</w:t>
            </w:r>
            <w:proofErr w:type="spellEnd"/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DD0BD6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C0E2C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447DB181" w14:textId="77777777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136ED" w14:textId="77777777" w:rsidR="00B52F09" w:rsidRDefault="001062F7">
            <w:pPr>
              <w:spacing w:after="0" w:line="240" w:lineRule="auto"/>
            </w:pPr>
            <w:proofErr w:type="spellStart"/>
            <w:r>
              <w:t>Um_book_id</w:t>
            </w:r>
            <w:proofErr w:type="spellEnd"/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508D3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0619E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0A03BD41" w14:textId="77777777">
        <w:tblPrEx>
          <w:tblCellMar>
            <w:top w:w="0" w:type="dxa"/>
            <w:bottom w:w="0" w:type="dxa"/>
          </w:tblCellMar>
        </w:tblPrEx>
        <w:trPr>
          <w:trHeight w:val="21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F8A2A" w14:textId="77777777" w:rsidR="00B52F09" w:rsidRDefault="001062F7">
            <w:pPr>
              <w:spacing w:after="0" w:line="240" w:lineRule="auto"/>
            </w:pPr>
            <w:proofErr w:type="spellStart"/>
            <w:r>
              <w:t>Um_favorite</w:t>
            </w:r>
            <w:proofErr w:type="spellEnd"/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34411A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26619" w14:textId="77777777" w:rsidR="00B52F09" w:rsidRDefault="00B52F09">
            <w:pPr>
              <w:spacing w:after="0" w:line="240" w:lineRule="auto"/>
            </w:pPr>
          </w:p>
        </w:tc>
      </w:tr>
      <w:tr w:rsidR="00B52F09" w14:paraId="70333D54" w14:textId="7777777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016DE" w14:textId="77777777" w:rsidR="00B52F09" w:rsidRDefault="001062F7">
            <w:pPr>
              <w:spacing w:after="0" w:line="240" w:lineRule="auto"/>
            </w:pPr>
            <w:proofErr w:type="spellStart"/>
            <w:r>
              <w:t>Um_watched</w:t>
            </w:r>
            <w:proofErr w:type="spellEnd"/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A1B96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013AA2" w14:textId="77777777" w:rsidR="00B52F09" w:rsidRDefault="00B52F09">
            <w:pPr>
              <w:spacing w:after="0" w:line="240" w:lineRule="auto"/>
            </w:pPr>
          </w:p>
        </w:tc>
      </w:tr>
      <w:tr w:rsidR="00B52F09" w14:paraId="47603E78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C4AF9B" w14:textId="77777777" w:rsidR="00B52F09" w:rsidRDefault="001062F7">
            <w:pPr>
              <w:spacing w:after="0" w:line="240" w:lineRule="auto"/>
            </w:pPr>
            <w:proofErr w:type="spellStart"/>
            <w:r>
              <w:t>Um_has</w:t>
            </w:r>
            <w:proofErr w:type="spellEnd"/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1C352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EFDEC" w14:textId="77777777" w:rsidR="00B52F09" w:rsidRDefault="00B52F09">
            <w:pPr>
              <w:spacing w:after="0" w:line="240" w:lineRule="auto"/>
            </w:pPr>
          </w:p>
        </w:tc>
      </w:tr>
    </w:tbl>
    <w:p w14:paraId="5249659F" w14:textId="77777777" w:rsidR="00B52F09" w:rsidRDefault="00B52F09"/>
    <w:p w14:paraId="64CC7168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UserBooks</w:t>
      </w:r>
      <w:proofErr w:type="spellEnd"/>
      <w:r>
        <w:t>:</w:t>
      </w:r>
    </w:p>
    <w:tbl>
      <w:tblPr>
        <w:tblW w:w="921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6"/>
        <w:gridCol w:w="4934"/>
        <w:gridCol w:w="2974"/>
      </w:tblGrid>
      <w:tr w:rsidR="00B52F09" w14:paraId="3530AA0B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78B29" w14:textId="77777777" w:rsidR="00B52F09" w:rsidRDefault="001062F7">
            <w:pPr>
              <w:spacing w:after="0" w:line="240" w:lineRule="auto"/>
            </w:pPr>
            <w:r>
              <w:t>Campos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25859" w14:textId="77777777" w:rsidR="00B52F09" w:rsidRDefault="001062F7">
            <w:pPr>
              <w:spacing w:after="0" w:line="240" w:lineRule="auto"/>
            </w:pPr>
            <w:r>
              <w:t>Parâmetros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40780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2F038288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83B18" w14:textId="77777777" w:rsidR="00B52F09" w:rsidRDefault="001062F7">
            <w:pPr>
              <w:spacing w:after="0" w:line="240" w:lineRule="auto"/>
            </w:pPr>
            <w:proofErr w:type="spellStart"/>
            <w:r>
              <w:t>Ub_id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FFCC0E" w14:textId="77777777" w:rsidR="00B52F09" w:rsidRDefault="001062F7">
            <w:pPr>
              <w:spacing w:after="0" w:line="240" w:lineRule="auto"/>
            </w:pPr>
            <w:r>
              <w:t>Inserção automática, obrigatória.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401BD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761BD2E1" w14:textId="77777777">
        <w:tblPrEx>
          <w:tblCellMar>
            <w:top w:w="0" w:type="dxa"/>
            <w:bottom w:w="0" w:type="dxa"/>
          </w:tblCellMar>
        </w:tblPrEx>
        <w:trPr>
          <w:trHeight w:val="247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37133" w14:textId="77777777" w:rsidR="00B52F09" w:rsidRDefault="001062F7">
            <w:pPr>
              <w:spacing w:after="0" w:line="240" w:lineRule="auto"/>
            </w:pPr>
            <w:proofErr w:type="spellStart"/>
            <w:r>
              <w:t>Ub_user_id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A8A8A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1C83F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5D4F2C9E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75F235" w14:textId="77777777" w:rsidR="00B52F09" w:rsidRDefault="001062F7">
            <w:pPr>
              <w:spacing w:after="0" w:line="240" w:lineRule="auto"/>
            </w:pPr>
            <w:proofErr w:type="spellStart"/>
            <w:r>
              <w:t>Ub_book_id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9A774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FA02EE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3BF09B7B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F802A" w14:textId="77777777" w:rsidR="00B52F09" w:rsidRDefault="001062F7">
            <w:pPr>
              <w:spacing w:after="0" w:line="240" w:lineRule="auto"/>
            </w:pPr>
            <w:proofErr w:type="spellStart"/>
            <w:r>
              <w:t>Ub_favorite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4B222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2AB3F" w14:textId="77777777" w:rsidR="00B52F09" w:rsidRDefault="00B52F09">
            <w:pPr>
              <w:spacing w:after="0" w:line="240" w:lineRule="auto"/>
            </w:pPr>
          </w:p>
        </w:tc>
      </w:tr>
      <w:tr w:rsidR="00B52F09" w14:paraId="02DF62D8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98073" w14:textId="77777777" w:rsidR="00B52F09" w:rsidRDefault="001062F7">
            <w:pPr>
              <w:spacing w:after="0" w:line="240" w:lineRule="auto"/>
            </w:pPr>
            <w:proofErr w:type="spellStart"/>
            <w:r>
              <w:t>Ub_read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692E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FD0CC3" w14:textId="77777777" w:rsidR="00B52F09" w:rsidRDefault="00B52F09">
            <w:pPr>
              <w:spacing w:after="0" w:line="240" w:lineRule="auto"/>
            </w:pPr>
          </w:p>
        </w:tc>
      </w:tr>
      <w:tr w:rsidR="00B52F09" w14:paraId="473338D3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FAF51" w14:textId="77777777" w:rsidR="00B52F09" w:rsidRDefault="001062F7">
            <w:pPr>
              <w:spacing w:after="0" w:line="240" w:lineRule="auto"/>
            </w:pPr>
            <w:proofErr w:type="spellStart"/>
            <w:r>
              <w:t>Ub_reading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8EC4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2EBF7" w14:textId="77777777" w:rsidR="00B52F09" w:rsidRDefault="00B52F09">
            <w:pPr>
              <w:spacing w:after="0" w:line="240" w:lineRule="auto"/>
            </w:pPr>
          </w:p>
        </w:tc>
      </w:tr>
      <w:tr w:rsidR="00B52F09" w14:paraId="1E5D6F72" w14:textId="77777777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7C52E" w14:textId="77777777" w:rsidR="00B52F09" w:rsidRDefault="001062F7">
            <w:pPr>
              <w:spacing w:after="0" w:line="240" w:lineRule="auto"/>
            </w:pPr>
            <w:proofErr w:type="spellStart"/>
            <w:r>
              <w:t>Ub_has</w:t>
            </w:r>
            <w:proofErr w:type="spellEnd"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436FA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</w:t>
            </w:r>
          </w:p>
        </w:tc>
        <w:tc>
          <w:tcPr>
            <w:tcW w:w="2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DD050" w14:textId="77777777" w:rsidR="00B52F09" w:rsidRDefault="00B52F09">
            <w:pPr>
              <w:spacing w:after="0" w:line="240" w:lineRule="auto"/>
            </w:pPr>
          </w:p>
        </w:tc>
      </w:tr>
    </w:tbl>
    <w:p w14:paraId="01892EDA" w14:textId="77777777" w:rsidR="00B52F09" w:rsidRDefault="00B52F09"/>
    <w:p w14:paraId="06D70AC9" w14:textId="77777777" w:rsidR="00B52F09" w:rsidRDefault="001062F7">
      <w:pPr>
        <w:rPr>
          <w:b/>
          <w:bCs/>
        </w:rPr>
      </w:pPr>
      <w:r>
        <w:rPr>
          <w:b/>
          <w:bCs/>
        </w:rPr>
        <w:t>MOVIES</w:t>
      </w:r>
    </w:p>
    <w:p w14:paraId="02C56D3C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Movies</w:t>
      </w:r>
      <w:proofErr w:type="spellEnd"/>
      <w:r>
        <w:t>:</w:t>
      </w:r>
    </w:p>
    <w:tbl>
      <w:tblPr>
        <w:tblW w:w="93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92"/>
        <w:gridCol w:w="5049"/>
        <w:gridCol w:w="2444"/>
      </w:tblGrid>
      <w:tr w:rsidR="00B52F09" w14:paraId="478EC7D1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C35DA" w14:textId="77777777" w:rsidR="00B52F09" w:rsidRDefault="001062F7">
            <w:pPr>
              <w:spacing w:after="0" w:line="240" w:lineRule="auto"/>
            </w:pPr>
            <w:r>
              <w:t>Campos</w:t>
            </w:r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E458" w14:textId="77777777" w:rsidR="00B52F09" w:rsidRDefault="001062F7">
            <w:pPr>
              <w:spacing w:after="0" w:line="240" w:lineRule="auto"/>
            </w:pPr>
            <w:r>
              <w:t>Parâmetros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6EBBE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6D99EE3D" w14:textId="77777777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47710" w14:textId="77777777" w:rsidR="00B52F09" w:rsidRDefault="001062F7">
            <w:pPr>
              <w:spacing w:after="0" w:line="240" w:lineRule="auto"/>
            </w:pPr>
            <w:proofErr w:type="spellStart"/>
            <w:r>
              <w:t>Movie_id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88E5C" w14:textId="77777777" w:rsidR="00B52F09" w:rsidRDefault="001062F7">
            <w:pPr>
              <w:spacing w:after="0" w:line="240" w:lineRule="auto"/>
            </w:pPr>
            <w:r>
              <w:t>Inserção automática, obrigatória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A2853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3E498538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57E30" w14:textId="77777777" w:rsidR="00B52F09" w:rsidRDefault="001062F7">
            <w:pPr>
              <w:spacing w:after="0" w:line="240" w:lineRule="auto"/>
            </w:pPr>
            <w:proofErr w:type="spellStart"/>
            <w:r>
              <w:t>Movie_name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6E428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120 caracteres.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BC1DF" w14:textId="77777777" w:rsidR="00B52F09" w:rsidRDefault="00B52F09">
            <w:pPr>
              <w:spacing w:after="0" w:line="240" w:lineRule="auto"/>
            </w:pPr>
          </w:p>
        </w:tc>
      </w:tr>
      <w:tr w:rsidR="00B52F09" w14:paraId="54B54E0B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887CE7" w14:textId="77777777" w:rsidR="00B52F09" w:rsidRDefault="001062F7">
            <w:pPr>
              <w:spacing w:after="0" w:line="240" w:lineRule="auto"/>
            </w:pPr>
            <w:proofErr w:type="spellStart"/>
            <w:r>
              <w:t>Movie_date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C6F4E" w14:textId="77777777" w:rsidR="00B52F09" w:rsidRDefault="001062F7">
            <w:pPr>
              <w:spacing w:after="0" w:line="240" w:lineRule="auto"/>
            </w:pPr>
            <w:r>
              <w:t>Tipo “Date”, obrigatório.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6BE74" w14:textId="77777777" w:rsidR="00B52F09" w:rsidRDefault="00B52F09">
            <w:pPr>
              <w:spacing w:after="0" w:line="240" w:lineRule="auto"/>
            </w:pPr>
          </w:p>
        </w:tc>
      </w:tr>
      <w:tr w:rsidR="00B52F09" w14:paraId="1F1EC2F5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7FE56B" w14:textId="77777777" w:rsidR="00B52F09" w:rsidRDefault="001062F7">
            <w:pPr>
              <w:spacing w:after="0" w:line="240" w:lineRule="auto"/>
            </w:pPr>
            <w:proofErr w:type="spellStart"/>
            <w:r>
              <w:t>Movie_time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12984" w14:textId="77777777" w:rsidR="00B52F09" w:rsidRDefault="001062F7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Tipo “Time </w:t>
            </w:r>
            <w:r>
              <w:rPr>
                <w:lang w:val="en-US"/>
              </w:rPr>
              <w:t xml:space="preserve">without time zone”, </w:t>
            </w:r>
            <w:proofErr w:type="spellStart"/>
            <w:r>
              <w:rPr>
                <w:lang w:val="en-US"/>
              </w:rPr>
              <w:t>obrigatório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27929" w14:textId="77777777" w:rsidR="00B52F09" w:rsidRDefault="00B52F09">
            <w:pPr>
              <w:spacing w:after="0" w:line="240" w:lineRule="auto"/>
              <w:rPr>
                <w:lang w:val="en-US"/>
              </w:rPr>
            </w:pPr>
          </w:p>
        </w:tc>
      </w:tr>
      <w:tr w:rsidR="00B52F09" w14:paraId="172C01B6" w14:textId="77777777">
        <w:tblPrEx>
          <w:tblCellMar>
            <w:top w:w="0" w:type="dxa"/>
            <w:bottom w:w="0" w:type="dxa"/>
          </w:tblCellMar>
        </w:tblPrEx>
        <w:trPr>
          <w:trHeight w:val="257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F928" w14:textId="77777777" w:rsidR="00B52F09" w:rsidRDefault="001062F7">
            <w:pPr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Movie_description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70AA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10000 caracteres.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6EA6B" w14:textId="77777777" w:rsidR="00B52F09" w:rsidRDefault="00B52F09">
            <w:pPr>
              <w:spacing w:after="0" w:line="240" w:lineRule="auto"/>
            </w:pPr>
          </w:p>
        </w:tc>
      </w:tr>
      <w:tr w:rsidR="00B52F09" w14:paraId="41AD757E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A59E5" w14:textId="77777777" w:rsidR="00B52F09" w:rsidRDefault="001062F7">
            <w:pPr>
              <w:spacing w:after="0" w:line="240" w:lineRule="auto"/>
            </w:pPr>
            <w:proofErr w:type="spellStart"/>
            <w:r>
              <w:t>Movie_genre_id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75133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2F567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0173E87F" w14:textId="77777777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12D07" w14:textId="77777777" w:rsidR="00B52F09" w:rsidRDefault="001062F7">
            <w:pPr>
              <w:spacing w:after="0" w:line="240" w:lineRule="auto"/>
            </w:pPr>
            <w:proofErr w:type="spellStart"/>
            <w:r>
              <w:t>Movie_cu_id</w:t>
            </w:r>
            <w:proofErr w:type="spellEnd"/>
          </w:p>
        </w:tc>
        <w:tc>
          <w:tcPr>
            <w:tcW w:w="5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93F9C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FA03E3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56AAF91F" w14:textId="77777777" w:rsidR="00B52F09" w:rsidRDefault="00B52F09"/>
    <w:p w14:paraId="6C0BAD81" w14:textId="170C144B" w:rsidR="00B52F09" w:rsidRDefault="00B64231" w:rsidP="00B64231">
      <w:pPr>
        <w:suppressAutoHyphens w:val="0"/>
      </w:pPr>
      <w:r>
        <w:br w:type="page"/>
      </w:r>
    </w:p>
    <w:p w14:paraId="18666EEB" w14:textId="77777777" w:rsidR="00B52F09" w:rsidRDefault="001062F7">
      <w:pPr>
        <w:pStyle w:val="PargrafodaLista"/>
        <w:numPr>
          <w:ilvl w:val="0"/>
          <w:numId w:val="1"/>
        </w:numPr>
      </w:pPr>
      <w:r>
        <w:lastRenderedPageBreak/>
        <w:t xml:space="preserve">Tabela </w:t>
      </w:r>
      <w:proofErr w:type="spellStart"/>
      <w:r>
        <w:t>moviecharacter</w:t>
      </w:r>
      <w:proofErr w:type="spellEnd"/>
      <w:r>
        <w:t>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2"/>
        <w:gridCol w:w="5118"/>
        <w:gridCol w:w="1644"/>
      </w:tblGrid>
      <w:tr w:rsidR="00B52F09" w14:paraId="3F6734E4" w14:textId="77777777">
        <w:tblPrEx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B9E5A5" w14:textId="77777777" w:rsidR="00B52F09" w:rsidRDefault="001062F7">
            <w:pPr>
              <w:spacing w:after="0" w:line="240" w:lineRule="auto"/>
            </w:pPr>
            <w:r>
              <w:t>C</w:t>
            </w:r>
            <w:r>
              <w:t>ampo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BAE39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7C541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59A18886" w14:textId="77777777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4E657" w14:textId="77777777" w:rsidR="00B52F09" w:rsidRDefault="001062F7">
            <w:pPr>
              <w:spacing w:after="0" w:line="240" w:lineRule="auto"/>
            </w:pPr>
            <w:proofErr w:type="spellStart"/>
            <w:r>
              <w:t>Mc_id</w:t>
            </w:r>
            <w:proofErr w:type="spellEnd"/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59DCD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3A79A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09045ACD" w14:textId="77777777">
        <w:tblPrEx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F64C2" w14:textId="77777777" w:rsidR="00B52F09" w:rsidRDefault="001062F7">
            <w:pPr>
              <w:spacing w:after="0" w:line="240" w:lineRule="auto"/>
            </w:pPr>
            <w:proofErr w:type="spellStart"/>
            <w:r>
              <w:t>Mc_character_id</w:t>
            </w:r>
            <w:proofErr w:type="spellEnd"/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9256A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AD4386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7A588012" w14:textId="77777777">
        <w:tblPrEx>
          <w:tblCellMar>
            <w:top w:w="0" w:type="dxa"/>
            <w:bottom w:w="0" w:type="dxa"/>
          </w:tblCellMar>
        </w:tblPrEx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2C43" w14:textId="77777777" w:rsidR="00B52F09" w:rsidRDefault="001062F7">
            <w:pPr>
              <w:spacing w:after="0" w:line="240" w:lineRule="auto"/>
            </w:pPr>
            <w:proofErr w:type="spellStart"/>
            <w:r>
              <w:t>Mc_movie_id</w:t>
            </w:r>
            <w:proofErr w:type="spellEnd"/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ACC3F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DA78C9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30363690" w14:textId="77777777" w:rsidR="00B52F09" w:rsidRDefault="00B52F09"/>
    <w:p w14:paraId="2AD80E40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movieactor</w:t>
      </w:r>
      <w:proofErr w:type="spellEnd"/>
      <w:r>
        <w:t>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0"/>
        <w:gridCol w:w="4890"/>
        <w:gridCol w:w="2244"/>
      </w:tblGrid>
      <w:tr w:rsidR="00B52F09" w14:paraId="019179E0" w14:textId="77777777">
        <w:tblPrEx>
          <w:tblCellMar>
            <w:top w:w="0" w:type="dxa"/>
            <w:bottom w:w="0" w:type="dxa"/>
          </w:tblCellMar>
        </w:tblPrEx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78238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776F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1B60A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489B3F81" w14:textId="77777777">
        <w:tblPrEx>
          <w:tblCellMar>
            <w:top w:w="0" w:type="dxa"/>
            <w:bottom w:w="0" w:type="dxa"/>
          </w:tblCellMar>
        </w:tblPrEx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D2A7E" w14:textId="77777777" w:rsidR="00B52F09" w:rsidRDefault="001062F7">
            <w:pPr>
              <w:spacing w:after="0" w:line="240" w:lineRule="auto"/>
            </w:pPr>
            <w:proofErr w:type="spellStart"/>
            <w:r>
              <w:t>Ma_id</w:t>
            </w:r>
            <w:proofErr w:type="spellEnd"/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3EC61" w14:textId="77777777" w:rsidR="00B52F09" w:rsidRDefault="001062F7">
            <w:pPr>
              <w:spacing w:after="0" w:line="240" w:lineRule="auto"/>
            </w:pPr>
            <w:r>
              <w:t>Inserção automática, obrigatória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02AEB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2820B5BD" w14:textId="77777777">
        <w:tblPrEx>
          <w:tblCellMar>
            <w:top w:w="0" w:type="dxa"/>
            <w:bottom w:w="0" w:type="dxa"/>
          </w:tblCellMar>
        </w:tblPrEx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0124E" w14:textId="77777777" w:rsidR="00B52F09" w:rsidRDefault="001062F7">
            <w:pPr>
              <w:spacing w:after="0" w:line="240" w:lineRule="auto"/>
            </w:pPr>
            <w:proofErr w:type="spellStart"/>
            <w:r>
              <w:t>Ma_mc_id</w:t>
            </w:r>
            <w:proofErr w:type="spellEnd"/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AF707" w14:textId="77777777" w:rsidR="00B52F09" w:rsidRDefault="001062F7">
            <w:pPr>
              <w:spacing w:after="0" w:line="240" w:lineRule="auto"/>
            </w:pPr>
            <w:r>
              <w:t>Tipo “INT”, obrigatória.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3A654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1645948F" w14:textId="77777777">
        <w:tblPrEx>
          <w:tblCellMar>
            <w:top w:w="0" w:type="dxa"/>
            <w:bottom w:w="0" w:type="dxa"/>
          </w:tblCellMar>
        </w:tblPrEx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E99B" w14:textId="77777777" w:rsidR="00B52F09" w:rsidRDefault="001062F7">
            <w:pPr>
              <w:spacing w:after="0" w:line="240" w:lineRule="auto"/>
            </w:pPr>
            <w:proofErr w:type="spellStart"/>
            <w:r>
              <w:t>Ma_actor_id</w:t>
            </w:r>
            <w:proofErr w:type="spellEnd"/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69FE6" w14:textId="77777777" w:rsidR="00B52F09" w:rsidRDefault="001062F7">
            <w:pPr>
              <w:spacing w:after="0" w:line="240" w:lineRule="auto"/>
            </w:pPr>
            <w:r>
              <w:t>Tipo “INT”, obrigatória.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41040F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0660F504" w14:textId="77777777" w:rsidR="00B52F09" w:rsidRDefault="00B52F09"/>
    <w:p w14:paraId="47D331B7" w14:textId="45734069" w:rsidR="00B52F09" w:rsidRPr="00B64231" w:rsidRDefault="001062F7">
      <w:pPr>
        <w:rPr>
          <w:b/>
          <w:bCs/>
        </w:rPr>
      </w:pPr>
      <w:proofErr w:type="spellStart"/>
      <w:r>
        <w:rPr>
          <w:b/>
          <w:bCs/>
        </w:rPr>
        <w:t>Book</w:t>
      </w:r>
      <w:proofErr w:type="spellEnd"/>
      <w:r>
        <w:rPr>
          <w:b/>
          <w:bCs/>
        </w:rPr>
        <w:t>:</w:t>
      </w:r>
    </w:p>
    <w:p w14:paraId="0C2708E8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author</w:t>
      </w:r>
      <w:proofErr w:type="spellEnd"/>
      <w:r>
        <w:t>:</w:t>
      </w:r>
    </w:p>
    <w:tbl>
      <w:tblPr>
        <w:tblW w:w="9421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7"/>
        <w:gridCol w:w="5650"/>
        <w:gridCol w:w="2314"/>
      </w:tblGrid>
      <w:tr w:rsidR="00B52F09" w14:paraId="6EEC225A" w14:textId="77777777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D7470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8C374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F2005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64459EDB" w14:textId="77777777">
        <w:tblPrEx>
          <w:tblCellMar>
            <w:top w:w="0" w:type="dxa"/>
            <w:bottom w:w="0" w:type="dxa"/>
          </w:tblCellMar>
        </w:tblPrEx>
        <w:trPr>
          <w:trHeight w:val="291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EEBBEC" w14:textId="77777777" w:rsidR="00B52F09" w:rsidRDefault="001062F7">
            <w:pPr>
              <w:spacing w:after="0" w:line="240" w:lineRule="auto"/>
            </w:pPr>
            <w:proofErr w:type="spellStart"/>
            <w:r>
              <w:t>Author_id</w:t>
            </w:r>
            <w:proofErr w:type="spellEnd"/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C35DC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B0CC4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15E13F6D" w14:textId="77777777">
        <w:tblPrEx>
          <w:tblCellMar>
            <w:top w:w="0" w:type="dxa"/>
            <w:bottom w:w="0" w:type="dxa"/>
          </w:tblCellMar>
        </w:tblPrEx>
        <w:trPr>
          <w:trHeight w:val="282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7E0" w14:textId="77777777" w:rsidR="00B52F09" w:rsidRDefault="001062F7">
            <w:pPr>
              <w:spacing w:after="0" w:line="240" w:lineRule="auto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2A0EE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60 caracteres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49B29" w14:textId="77777777" w:rsidR="00B52F09" w:rsidRDefault="00B52F09">
            <w:pPr>
              <w:spacing w:after="0" w:line="240" w:lineRule="auto"/>
            </w:pPr>
          </w:p>
        </w:tc>
      </w:tr>
      <w:tr w:rsidR="00B52F09" w14:paraId="67107971" w14:textId="7777777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4AEFAB" w14:textId="77777777" w:rsidR="00B52F09" w:rsidRDefault="001062F7">
            <w:pPr>
              <w:spacing w:after="0" w:line="240" w:lineRule="auto"/>
            </w:pPr>
            <w:proofErr w:type="spellStart"/>
            <w:r>
              <w:t>Author_bio</w:t>
            </w:r>
            <w:proofErr w:type="spellEnd"/>
          </w:p>
        </w:tc>
        <w:tc>
          <w:tcPr>
            <w:tcW w:w="5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9605E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1000 caracteres.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2C9B2" w14:textId="77777777" w:rsidR="00B52F09" w:rsidRDefault="00B52F09">
            <w:pPr>
              <w:spacing w:after="0" w:line="240" w:lineRule="auto"/>
            </w:pPr>
          </w:p>
        </w:tc>
      </w:tr>
    </w:tbl>
    <w:p w14:paraId="7E0FE4B3" w14:textId="77777777" w:rsidR="00B52F09" w:rsidRDefault="00B52F09"/>
    <w:p w14:paraId="42C5A282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book</w:t>
      </w:r>
      <w:proofErr w:type="spellEnd"/>
      <w:r>
        <w:t>:</w:t>
      </w:r>
    </w:p>
    <w:tbl>
      <w:tblPr>
        <w:tblW w:w="939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80"/>
        <w:gridCol w:w="5288"/>
        <w:gridCol w:w="2329"/>
      </w:tblGrid>
      <w:tr w:rsidR="00B52F09" w14:paraId="154592B2" w14:textId="7777777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F83C41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C5A15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8DAFA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01BA02A4" w14:textId="7777777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98364" w14:textId="77777777" w:rsidR="00B52F09" w:rsidRDefault="001062F7">
            <w:pPr>
              <w:spacing w:after="0" w:line="240" w:lineRule="auto"/>
            </w:pPr>
            <w:proofErr w:type="spellStart"/>
            <w:r>
              <w:t>Book_id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26D2B" w14:textId="77777777" w:rsidR="00B52F09" w:rsidRDefault="001062F7">
            <w:pPr>
              <w:spacing w:after="0" w:line="240" w:lineRule="auto"/>
            </w:pPr>
            <w:r>
              <w:t xml:space="preserve">Inserção </w:t>
            </w:r>
            <w:r>
              <w:t>automática, 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2DC4A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3D2869F2" w14:textId="77777777">
        <w:tblPrEx>
          <w:tblCellMar>
            <w:top w:w="0" w:type="dxa"/>
            <w:bottom w:w="0" w:type="dxa"/>
          </w:tblCellMar>
        </w:tblPrEx>
        <w:trPr>
          <w:trHeight w:val="266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3F584" w14:textId="77777777" w:rsidR="00B52F09" w:rsidRDefault="001062F7">
            <w:pPr>
              <w:spacing w:after="0" w:line="240" w:lineRule="auto"/>
            </w:pPr>
            <w:proofErr w:type="spellStart"/>
            <w:r>
              <w:t>Book_name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EE9BAE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120 caracteres.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71AB6" w14:textId="77777777" w:rsidR="00B52F09" w:rsidRDefault="00B52F09">
            <w:pPr>
              <w:spacing w:after="0" w:line="240" w:lineRule="auto"/>
            </w:pPr>
          </w:p>
        </w:tc>
      </w:tr>
      <w:tr w:rsidR="00B52F09" w14:paraId="3ECBCBD3" w14:textId="7777777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53ABC" w14:textId="77777777" w:rsidR="00B52F09" w:rsidRDefault="001062F7">
            <w:pPr>
              <w:spacing w:after="0" w:line="240" w:lineRule="auto"/>
            </w:pPr>
            <w:proofErr w:type="spellStart"/>
            <w:r>
              <w:t>Book_date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B259F" w14:textId="77777777" w:rsidR="00B52F09" w:rsidRDefault="001062F7">
            <w:pPr>
              <w:spacing w:after="0" w:line="240" w:lineRule="auto"/>
            </w:pPr>
            <w:r>
              <w:t>Tipo “Date”, 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BF311C" w14:textId="77777777" w:rsidR="00B52F09" w:rsidRDefault="00B52F09">
            <w:pPr>
              <w:spacing w:after="0" w:line="240" w:lineRule="auto"/>
            </w:pPr>
          </w:p>
        </w:tc>
      </w:tr>
      <w:tr w:rsidR="00B52F09" w14:paraId="445C9E34" w14:textId="7777777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573086" w14:textId="77777777" w:rsidR="00B52F09" w:rsidRDefault="001062F7">
            <w:pPr>
              <w:spacing w:after="0" w:line="240" w:lineRule="auto"/>
            </w:pPr>
            <w:proofErr w:type="spellStart"/>
            <w:r>
              <w:t>Book_description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D5A79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10000 caracteres.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4ACFA" w14:textId="77777777" w:rsidR="00B52F09" w:rsidRDefault="00B52F09">
            <w:pPr>
              <w:spacing w:after="0" w:line="240" w:lineRule="auto"/>
            </w:pPr>
          </w:p>
        </w:tc>
      </w:tr>
      <w:tr w:rsidR="00B52F09" w14:paraId="7A85CAE4" w14:textId="7777777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E1140" w14:textId="77777777" w:rsidR="00B52F09" w:rsidRDefault="001062F7">
            <w:pPr>
              <w:spacing w:after="0" w:line="240" w:lineRule="auto"/>
            </w:pPr>
            <w:proofErr w:type="spellStart"/>
            <w:r>
              <w:t>Book_genre_id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88E5A" w14:textId="77777777" w:rsidR="00B52F09" w:rsidRDefault="001062F7">
            <w:pPr>
              <w:spacing w:after="0" w:line="240" w:lineRule="auto"/>
            </w:pPr>
            <w:r>
              <w:t xml:space="preserve">Tipo “INT”, </w:t>
            </w:r>
            <w:r>
              <w:t>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A052F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326A3BB5" w14:textId="77777777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57F77" w14:textId="77777777" w:rsidR="00B52F09" w:rsidRDefault="001062F7">
            <w:pPr>
              <w:spacing w:after="0" w:line="240" w:lineRule="auto"/>
            </w:pPr>
            <w:proofErr w:type="spellStart"/>
            <w:r>
              <w:t>Book_cu_id</w:t>
            </w:r>
            <w:proofErr w:type="spellEnd"/>
          </w:p>
        </w:tc>
        <w:tc>
          <w:tcPr>
            <w:tcW w:w="5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7F523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4411C3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30816EBD" w14:textId="77777777" w:rsidR="00B52F09" w:rsidRDefault="00B52F09"/>
    <w:p w14:paraId="70821649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BookAuthor</w:t>
      </w:r>
      <w:proofErr w:type="spellEnd"/>
      <w:r>
        <w:t>:</w:t>
      </w:r>
    </w:p>
    <w:tbl>
      <w:tblPr>
        <w:tblW w:w="935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4"/>
        <w:gridCol w:w="5933"/>
        <w:gridCol w:w="2271"/>
      </w:tblGrid>
      <w:tr w:rsidR="00B52F09" w14:paraId="1C5141F2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DCF40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4B745" w14:textId="77777777" w:rsidR="00B52F09" w:rsidRDefault="001062F7">
            <w:pPr>
              <w:spacing w:after="0" w:line="240" w:lineRule="auto"/>
            </w:pPr>
            <w:r>
              <w:t>Parâmetros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7B6EC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736FC5FA" w14:textId="77777777">
        <w:tblPrEx>
          <w:tblCellMar>
            <w:top w:w="0" w:type="dxa"/>
            <w:bottom w:w="0" w:type="dxa"/>
          </w:tblCellMar>
        </w:tblPrEx>
        <w:trPr>
          <w:trHeight w:val="32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B9BF4" w14:textId="77777777" w:rsidR="00B52F09" w:rsidRDefault="001062F7">
            <w:pPr>
              <w:spacing w:after="0" w:line="240" w:lineRule="auto"/>
            </w:pPr>
            <w:proofErr w:type="spellStart"/>
            <w:r>
              <w:t>Ba_id</w:t>
            </w:r>
            <w:proofErr w:type="spellEnd"/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7AE4EF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DAA6B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3C074336" w14:textId="77777777">
        <w:tblPrEx>
          <w:tblCellMar>
            <w:top w:w="0" w:type="dxa"/>
            <w:bottom w:w="0" w:type="dxa"/>
          </w:tblCellMar>
        </w:tblPrEx>
        <w:trPr>
          <w:trHeight w:val="314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AF272" w14:textId="77777777" w:rsidR="00B52F09" w:rsidRDefault="001062F7">
            <w:pPr>
              <w:spacing w:after="0" w:line="240" w:lineRule="auto"/>
            </w:pPr>
            <w:proofErr w:type="spellStart"/>
            <w:r>
              <w:t>Ba_book</w:t>
            </w:r>
            <w:proofErr w:type="spellEnd"/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3C52D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006F2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0EC6C613" w14:textId="77777777">
        <w:tblPrEx>
          <w:tblCellMar>
            <w:top w:w="0" w:type="dxa"/>
            <w:bottom w:w="0" w:type="dxa"/>
          </w:tblCellMar>
        </w:tblPrEx>
        <w:trPr>
          <w:trHeight w:val="333"/>
        </w:trPr>
        <w:tc>
          <w:tcPr>
            <w:tcW w:w="1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A4B86" w14:textId="77777777" w:rsidR="00B52F09" w:rsidRDefault="001062F7">
            <w:pPr>
              <w:spacing w:after="0" w:line="240" w:lineRule="auto"/>
            </w:pPr>
            <w:proofErr w:type="spellStart"/>
            <w:r>
              <w:t>Ba_author</w:t>
            </w:r>
            <w:proofErr w:type="spellEnd"/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205CE1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97C754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7AA9713C" w14:textId="77777777" w:rsidR="00B52F09" w:rsidRDefault="00B52F09"/>
    <w:p w14:paraId="5169FCB0" w14:textId="77777777" w:rsidR="00B52F09" w:rsidRDefault="00B52F09"/>
    <w:p w14:paraId="6A0FC95F" w14:textId="77777777" w:rsidR="00B52F09" w:rsidRDefault="00B52F09"/>
    <w:p w14:paraId="7AAD2EC1" w14:textId="77777777" w:rsidR="00B52F09" w:rsidRDefault="00B52F09"/>
    <w:p w14:paraId="60E79BDF" w14:textId="77777777" w:rsidR="00B52F09" w:rsidRDefault="00B52F09"/>
    <w:tbl>
      <w:tblPr>
        <w:tblW w:w="965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63"/>
        <w:gridCol w:w="6408"/>
        <w:gridCol w:w="1581"/>
      </w:tblGrid>
      <w:tr w:rsidR="00B52F09" w14:paraId="43A2604C" w14:textId="7777777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39A4C" w14:textId="77777777" w:rsidR="00B52F09" w:rsidRDefault="001062F7">
            <w:pPr>
              <w:spacing w:after="0" w:line="240" w:lineRule="auto"/>
            </w:pPr>
            <w:r>
              <w:lastRenderedPageBreak/>
              <w:t>Campo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318C0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927A3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29AFABAD" w14:textId="77777777">
        <w:tblPrEx>
          <w:tblCellMar>
            <w:top w:w="0" w:type="dxa"/>
            <w:bottom w:w="0" w:type="dxa"/>
          </w:tblCellMar>
        </w:tblPrEx>
        <w:trPr>
          <w:trHeight w:val="344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51368" w14:textId="77777777" w:rsidR="00B52F09" w:rsidRDefault="001062F7">
            <w:pPr>
              <w:spacing w:after="0" w:line="240" w:lineRule="auto"/>
            </w:pPr>
            <w:proofErr w:type="spellStart"/>
            <w:r>
              <w:t>Bc_id</w:t>
            </w:r>
            <w:proofErr w:type="spellEnd"/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667C8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825D2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524D9125" w14:textId="7777777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9E323" w14:textId="77777777" w:rsidR="00B52F09" w:rsidRDefault="001062F7">
            <w:pPr>
              <w:spacing w:after="0" w:line="240" w:lineRule="auto"/>
            </w:pPr>
            <w:proofErr w:type="spellStart"/>
            <w:r>
              <w:t>Bc_character_id</w:t>
            </w:r>
            <w:proofErr w:type="spellEnd"/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BA702" w14:textId="77777777" w:rsidR="00B52F09" w:rsidRDefault="001062F7">
            <w:pPr>
              <w:spacing w:after="0" w:line="240" w:lineRule="auto"/>
            </w:pPr>
            <w:r>
              <w:t>Tipo “INT”,  obrigatório.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F2C3C7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7E1C5D74" w14:textId="77777777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608D8" w14:textId="77777777" w:rsidR="00B52F09" w:rsidRDefault="001062F7">
            <w:pPr>
              <w:spacing w:after="0" w:line="240" w:lineRule="auto"/>
            </w:pPr>
            <w:proofErr w:type="spellStart"/>
            <w:r>
              <w:t>Bc_book_id</w:t>
            </w:r>
            <w:proofErr w:type="spellEnd"/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DF620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E7F12F" w14:textId="77777777" w:rsidR="00B52F09" w:rsidRDefault="001062F7">
            <w:pPr>
              <w:spacing w:after="0" w:line="240" w:lineRule="auto"/>
            </w:pPr>
            <w:r>
              <w:t xml:space="preserve">Chave </w:t>
            </w:r>
            <w:r>
              <w:t>estrangeira</w:t>
            </w:r>
          </w:p>
        </w:tc>
      </w:tr>
    </w:tbl>
    <w:p w14:paraId="213A32FD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bookcharacter</w:t>
      </w:r>
      <w:proofErr w:type="spellEnd"/>
      <w:r>
        <w:t>:</w:t>
      </w:r>
    </w:p>
    <w:p w14:paraId="50C2D386" w14:textId="77777777" w:rsidR="00B52F09" w:rsidRDefault="00B52F09"/>
    <w:p w14:paraId="5D399DAF" w14:textId="77777777" w:rsidR="00B52F09" w:rsidRDefault="001062F7">
      <w:pPr>
        <w:rPr>
          <w:b/>
          <w:bCs/>
        </w:rPr>
      </w:pPr>
      <w:r>
        <w:rPr>
          <w:b/>
          <w:bCs/>
        </w:rPr>
        <w:t>ACTOR:</w:t>
      </w:r>
    </w:p>
    <w:p w14:paraId="066332E5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actor</w:t>
      </w:r>
      <w:proofErr w:type="spellEnd"/>
      <w:r>
        <w:t xml:space="preserve">: </w:t>
      </w:r>
    </w:p>
    <w:tbl>
      <w:tblPr>
        <w:tblW w:w="94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53"/>
        <w:gridCol w:w="5430"/>
        <w:gridCol w:w="2329"/>
      </w:tblGrid>
      <w:tr w:rsidR="00B52F09" w14:paraId="2E6989F0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A43962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A354E" w14:textId="77777777" w:rsidR="00B52F09" w:rsidRDefault="001062F7">
            <w:pPr>
              <w:spacing w:after="0" w:line="240" w:lineRule="auto"/>
            </w:pPr>
            <w:r>
              <w:t>Parâmetros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B9681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56105E70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D8312" w14:textId="77777777" w:rsidR="00B52F09" w:rsidRDefault="001062F7">
            <w:pPr>
              <w:spacing w:after="0" w:line="240" w:lineRule="auto"/>
            </w:pPr>
            <w:proofErr w:type="spellStart"/>
            <w:r>
              <w:t>Actor_id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A1CEF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4DD09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766BBF6F" w14:textId="77777777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03C30E" w14:textId="77777777" w:rsidR="00B52F09" w:rsidRDefault="001062F7">
            <w:pPr>
              <w:spacing w:after="0" w:line="240" w:lineRule="auto"/>
            </w:pPr>
            <w:proofErr w:type="spellStart"/>
            <w:r>
              <w:t>Actor_name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EDE28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60 caracteres.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D77D9" w14:textId="77777777" w:rsidR="00B52F09" w:rsidRDefault="00B52F09">
            <w:pPr>
              <w:spacing w:after="0" w:line="240" w:lineRule="auto"/>
            </w:pPr>
          </w:p>
        </w:tc>
      </w:tr>
      <w:tr w:rsidR="00B52F09" w14:paraId="2DB5CDE0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BEBFA" w14:textId="77777777" w:rsidR="00B52F09" w:rsidRDefault="001062F7">
            <w:pPr>
              <w:spacing w:after="0" w:line="240" w:lineRule="auto"/>
            </w:pPr>
            <w:proofErr w:type="spellStart"/>
            <w:r>
              <w:t>Actor_birthday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B8A9F7" w14:textId="77777777" w:rsidR="00B52F09" w:rsidRDefault="001062F7">
            <w:pPr>
              <w:spacing w:after="0" w:line="240" w:lineRule="auto"/>
            </w:pPr>
            <w:r>
              <w:t xml:space="preserve">Tipo “Date”, </w:t>
            </w:r>
            <w:r>
              <w:t>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D41E5" w14:textId="77777777" w:rsidR="00B52F09" w:rsidRDefault="00B52F09">
            <w:pPr>
              <w:spacing w:after="0" w:line="240" w:lineRule="auto"/>
            </w:pPr>
          </w:p>
        </w:tc>
      </w:tr>
      <w:tr w:rsidR="00B52F09" w14:paraId="6285C449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7E291" w14:textId="77777777" w:rsidR="00B52F09" w:rsidRDefault="001062F7">
            <w:pPr>
              <w:spacing w:after="0" w:line="240" w:lineRule="auto"/>
            </w:pPr>
            <w:proofErr w:type="spellStart"/>
            <w:r>
              <w:t>Actor_deathday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BA67F" w14:textId="77777777" w:rsidR="00B52F09" w:rsidRDefault="001062F7">
            <w:pPr>
              <w:spacing w:after="0" w:line="240" w:lineRule="auto"/>
            </w:pPr>
            <w:r>
              <w:t>Tipo “Date”, obrigatório.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F3D76" w14:textId="77777777" w:rsidR="00B52F09" w:rsidRDefault="00B52F09">
            <w:pPr>
              <w:spacing w:after="0" w:line="240" w:lineRule="auto"/>
            </w:pPr>
          </w:p>
        </w:tc>
      </w:tr>
      <w:tr w:rsidR="00B52F09" w14:paraId="52372A2E" w14:textId="77777777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81E6E" w14:textId="77777777" w:rsidR="00B52F09" w:rsidRDefault="001062F7">
            <w:pPr>
              <w:spacing w:after="0" w:line="240" w:lineRule="auto"/>
            </w:pPr>
            <w:proofErr w:type="spellStart"/>
            <w:r>
              <w:t>Actor_bio</w:t>
            </w:r>
            <w:proofErr w:type="spellEnd"/>
          </w:p>
        </w:tc>
        <w:tc>
          <w:tcPr>
            <w:tcW w:w="5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29BE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10000 caracteres.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23850" w14:textId="77777777" w:rsidR="00B52F09" w:rsidRDefault="00B52F09">
            <w:pPr>
              <w:spacing w:after="0" w:line="240" w:lineRule="auto"/>
            </w:pPr>
          </w:p>
        </w:tc>
      </w:tr>
    </w:tbl>
    <w:p w14:paraId="295A0DBD" w14:textId="77777777" w:rsidR="00B52F09" w:rsidRDefault="00B52F09"/>
    <w:p w14:paraId="7ECDDC21" w14:textId="77777777" w:rsidR="00B52F09" w:rsidRDefault="001062F7">
      <w:pPr>
        <w:rPr>
          <w:b/>
          <w:bCs/>
        </w:rPr>
      </w:pPr>
      <w:r>
        <w:rPr>
          <w:b/>
          <w:bCs/>
        </w:rPr>
        <w:t>CINEMATIC UNIVERSE:</w:t>
      </w:r>
    </w:p>
    <w:p w14:paraId="3A82E157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cinematicuniverse</w:t>
      </w:r>
      <w:proofErr w:type="spellEnd"/>
      <w:r>
        <w:t>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5103"/>
        <w:gridCol w:w="2120"/>
      </w:tblGrid>
      <w:tr w:rsidR="00B52F09" w14:paraId="1CE11168" w14:textId="77777777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B8A1E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E6DA0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806CF7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1E28452D" w14:textId="77777777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575D0" w14:textId="77777777" w:rsidR="00B52F09" w:rsidRDefault="001062F7">
            <w:pPr>
              <w:spacing w:after="0" w:line="240" w:lineRule="auto"/>
            </w:pPr>
            <w:proofErr w:type="spellStart"/>
            <w:r>
              <w:t>Cu_id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5546D" w14:textId="77777777" w:rsidR="00B52F09" w:rsidRDefault="001062F7">
            <w:pPr>
              <w:spacing w:after="0" w:line="240" w:lineRule="auto"/>
            </w:pPr>
            <w:r>
              <w:t>Inserção automática, obrigatório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4A55A" w14:textId="77777777" w:rsidR="00B52F09" w:rsidRDefault="001062F7">
            <w:pPr>
              <w:spacing w:after="0" w:line="240" w:lineRule="auto"/>
            </w:pPr>
            <w:r>
              <w:t xml:space="preserve">Chave </w:t>
            </w:r>
            <w:r>
              <w:t>primária</w:t>
            </w:r>
          </w:p>
        </w:tc>
      </w:tr>
      <w:tr w:rsidR="00B52F09" w14:paraId="6F2E2C51" w14:textId="77777777">
        <w:tblPrEx>
          <w:tblCellMar>
            <w:top w:w="0" w:type="dxa"/>
            <w:bottom w:w="0" w:type="dxa"/>
          </w:tblCellMar>
        </w:tblPrEx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2987B" w14:textId="77777777" w:rsidR="00B52F09" w:rsidRDefault="001062F7">
            <w:pPr>
              <w:spacing w:after="0" w:line="240" w:lineRule="auto"/>
            </w:pPr>
            <w:proofErr w:type="spellStart"/>
            <w:r>
              <w:t>Cu_name</w:t>
            </w:r>
            <w:proofErr w:type="spellEnd"/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D064F3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20 caracteres.</w:t>
            </w:r>
          </w:p>
        </w:tc>
        <w:tc>
          <w:tcPr>
            <w:tcW w:w="2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BD95F1" w14:textId="77777777" w:rsidR="00B52F09" w:rsidRDefault="00B52F09">
            <w:pPr>
              <w:spacing w:after="0" w:line="240" w:lineRule="auto"/>
            </w:pPr>
          </w:p>
        </w:tc>
      </w:tr>
    </w:tbl>
    <w:p w14:paraId="59672399" w14:textId="77777777" w:rsidR="00B52F09" w:rsidRDefault="00B52F09"/>
    <w:p w14:paraId="64CD8E4E" w14:textId="77777777" w:rsidR="00B52F09" w:rsidRDefault="001062F7">
      <w:pPr>
        <w:rPr>
          <w:b/>
          <w:bCs/>
        </w:rPr>
      </w:pPr>
      <w:r>
        <w:rPr>
          <w:b/>
          <w:bCs/>
        </w:rPr>
        <w:t>GENRE:</w:t>
      </w:r>
    </w:p>
    <w:p w14:paraId="3CD92B7D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genre</w:t>
      </w:r>
      <w:proofErr w:type="spellEnd"/>
      <w:r>
        <w:t>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2"/>
        <w:gridCol w:w="5010"/>
        <w:gridCol w:w="2102"/>
      </w:tblGrid>
      <w:tr w:rsidR="00B52F09" w14:paraId="6688B727" w14:textId="77777777">
        <w:tblPrEx>
          <w:tblCellMar>
            <w:top w:w="0" w:type="dxa"/>
            <w:bottom w:w="0" w:type="dxa"/>
          </w:tblCellMar>
        </w:tblPrEx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663C7D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B7EB2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85319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672E8432" w14:textId="77777777">
        <w:tblPrEx>
          <w:tblCellMar>
            <w:top w:w="0" w:type="dxa"/>
            <w:bottom w:w="0" w:type="dxa"/>
          </w:tblCellMar>
        </w:tblPrEx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418A" w14:textId="77777777" w:rsidR="00B52F09" w:rsidRDefault="001062F7">
            <w:pPr>
              <w:spacing w:after="0" w:line="240" w:lineRule="auto"/>
            </w:pPr>
            <w:proofErr w:type="spellStart"/>
            <w:r>
              <w:t>Genre_id</w:t>
            </w:r>
            <w:proofErr w:type="spellEnd"/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A13F7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CB37C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7691917F" w14:textId="77777777">
        <w:tblPrEx>
          <w:tblCellMar>
            <w:top w:w="0" w:type="dxa"/>
            <w:bottom w:w="0" w:type="dxa"/>
          </w:tblCellMar>
        </w:tblPrEx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25E6F" w14:textId="77777777" w:rsidR="00B52F09" w:rsidRDefault="001062F7">
            <w:pPr>
              <w:spacing w:after="0" w:line="240" w:lineRule="auto"/>
            </w:pPr>
            <w:proofErr w:type="spellStart"/>
            <w:r>
              <w:t>Genre_name</w:t>
            </w:r>
            <w:proofErr w:type="spellEnd"/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DB438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20 caracteres.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7B7C3" w14:textId="77777777" w:rsidR="00B52F09" w:rsidRDefault="00B52F09">
            <w:pPr>
              <w:spacing w:after="0" w:line="240" w:lineRule="auto"/>
            </w:pPr>
          </w:p>
        </w:tc>
      </w:tr>
    </w:tbl>
    <w:p w14:paraId="4987B749" w14:textId="77777777" w:rsidR="00B52F09" w:rsidRDefault="00B52F09"/>
    <w:p w14:paraId="768F58FD" w14:textId="77777777" w:rsidR="00B52F09" w:rsidRDefault="001062F7">
      <w:pPr>
        <w:rPr>
          <w:b/>
          <w:bCs/>
        </w:rPr>
      </w:pPr>
      <w:r>
        <w:rPr>
          <w:b/>
          <w:bCs/>
        </w:rPr>
        <w:t>QUESTION:</w:t>
      </w:r>
    </w:p>
    <w:p w14:paraId="7455CA35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question</w:t>
      </w:r>
      <w:proofErr w:type="spellEnd"/>
      <w:r>
        <w:t>:</w:t>
      </w:r>
    </w:p>
    <w:tbl>
      <w:tblPr>
        <w:tblW w:w="8906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8"/>
        <w:gridCol w:w="5092"/>
        <w:gridCol w:w="1846"/>
      </w:tblGrid>
      <w:tr w:rsidR="00B52F09" w14:paraId="5E659EB4" w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B4D77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78B98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33D5B" w14:textId="77777777" w:rsidR="00B52F09" w:rsidRDefault="001062F7">
            <w:pPr>
              <w:spacing w:after="0" w:line="240" w:lineRule="auto"/>
            </w:pPr>
            <w:r>
              <w:t>Observação</w:t>
            </w:r>
          </w:p>
        </w:tc>
      </w:tr>
      <w:tr w:rsidR="00B52F09" w14:paraId="5A8265EB" w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646A3" w14:textId="77777777" w:rsidR="00B52F09" w:rsidRDefault="001062F7">
            <w:pPr>
              <w:spacing w:after="0" w:line="240" w:lineRule="auto"/>
            </w:pPr>
            <w:proofErr w:type="spellStart"/>
            <w:r>
              <w:t>Question_id</w:t>
            </w:r>
            <w:proofErr w:type="spellEnd"/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50E6F4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915B3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3C784063" w14:textId="7777777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8CC5CE" w14:textId="77777777" w:rsidR="00B52F09" w:rsidRDefault="001062F7">
            <w:pPr>
              <w:spacing w:after="0" w:line="240" w:lineRule="auto"/>
            </w:pPr>
            <w:proofErr w:type="spellStart"/>
            <w:r>
              <w:t>Question_text</w:t>
            </w:r>
            <w:proofErr w:type="spellEnd"/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D5D15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300 caracteres.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8C207" w14:textId="77777777" w:rsidR="00B52F09" w:rsidRDefault="00B52F09">
            <w:pPr>
              <w:spacing w:after="0" w:line="240" w:lineRule="auto"/>
            </w:pPr>
          </w:p>
        </w:tc>
      </w:tr>
      <w:tr w:rsidR="00B52F09" w14:paraId="4C60F1E3" w14:textId="77777777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AF87E" w14:textId="77777777" w:rsidR="00B52F09" w:rsidRDefault="001062F7">
            <w:pPr>
              <w:spacing w:after="0" w:line="240" w:lineRule="auto"/>
            </w:pPr>
            <w:proofErr w:type="spellStart"/>
            <w:r>
              <w:t>Question_book_id</w:t>
            </w:r>
            <w:proofErr w:type="spellEnd"/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BF482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FE716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54FD4C32" w14:textId="77777777">
        <w:tblPrEx>
          <w:tblCellMar>
            <w:top w:w="0" w:type="dxa"/>
            <w:bottom w:w="0" w:type="dxa"/>
          </w:tblCellMar>
        </w:tblPrEx>
        <w:trPr>
          <w:trHeight w:val="217"/>
        </w:trPr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C6276" w14:textId="77777777" w:rsidR="00B52F09" w:rsidRDefault="001062F7">
            <w:pPr>
              <w:spacing w:after="0" w:line="240" w:lineRule="auto"/>
            </w:pPr>
            <w:proofErr w:type="spellStart"/>
            <w:r>
              <w:t>Question_movie_id</w:t>
            </w:r>
            <w:proofErr w:type="spellEnd"/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A3045" w14:textId="77777777" w:rsidR="00B52F09" w:rsidRDefault="001062F7">
            <w:pPr>
              <w:spacing w:after="0" w:line="240" w:lineRule="auto"/>
            </w:pPr>
            <w:r>
              <w:t>Tipo “INT”, obrigatório</w:t>
            </w:r>
          </w:p>
        </w:tc>
        <w:tc>
          <w:tcPr>
            <w:tcW w:w="1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A9405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146105D7" w14:textId="77777777" w:rsidR="00B52F09" w:rsidRDefault="00B52F09"/>
    <w:p w14:paraId="6929BD41" w14:textId="77777777" w:rsidR="00B52F09" w:rsidRDefault="00B52F09"/>
    <w:p w14:paraId="014E50A4" w14:textId="77777777" w:rsidR="00B52F09" w:rsidRDefault="00B52F09"/>
    <w:p w14:paraId="347857E1" w14:textId="77777777" w:rsidR="00B52F09" w:rsidRDefault="001062F7">
      <w:pPr>
        <w:rPr>
          <w:b/>
          <w:bCs/>
        </w:rPr>
      </w:pPr>
      <w:r>
        <w:rPr>
          <w:b/>
          <w:bCs/>
        </w:rPr>
        <w:t>ANSWER:</w:t>
      </w:r>
    </w:p>
    <w:p w14:paraId="07D02457" w14:textId="77777777" w:rsidR="00B52F09" w:rsidRDefault="001062F7">
      <w:pPr>
        <w:pStyle w:val="PargrafodaLista"/>
        <w:numPr>
          <w:ilvl w:val="0"/>
          <w:numId w:val="1"/>
        </w:numPr>
      </w:pPr>
      <w:r>
        <w:lastRenderedPageBreak/>
        <w:t xml:space="preserve">Tabela </w:t>
      </w:r>
      <w:proofErr w:type="spellStart"/>
      <w:r>
        <w:t>answer</w:t>
      </w:r>
      <w:proofErr w:type="spellEnd"/>
      <w:r>
        <w:t>:</w:t>
      </w:r>
    </w:p>
    <w:tbl>
      <w:tblPr>
        <w:tblW w:w="8752" w:type="dxa"/>
        <w:tblInd w:w="-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7"/>
        <w:gridCol w:w="4928"/>
        <w:gridCol w:w="1767"/>
      </w:tblGrid>
      <w:tr w:rsidR="00B52F09" w14:paraId="60DF3BFF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ED52A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48D40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C272" w14:textId="77777777" w:rsidR="00B52F09" w:rsidRDefault="001062F7">
            <w:pPr>
              <w:spacing w:after="0" w:line="240" w:lineRule="auto"/>
            </w:pPr>
            <w:r>
              <w:t>Observação</w:t>
            </w:r>
          </w:p>
        </w:tc>
      </w:tr>
      <w:tr w:rsidR="00B52F09" w14:paraId="15A73D67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D8266" w14:textId="77777777" w:rsidR="00B52F09" w:rsidRDefault="001062F7">
            <w:pPr>
              <w:spacing w:after="0" w:line="240" w:lineRule="auto"/>
            </w:pPr>
            <w:proofErr w:type="spellStart"/>
            <w:r>
              <w:t>Answer_id</w:t>
            </w:r>
            <w:proofErr w:type="spellEnd"/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06EF3" w14:textId="77777777" w:rsidR="00B52F09" w:rsidRDefault="001062F7">
            <w:pPr>
              <w:spacing w:after="0" w:line="240" w:lineRule="auto"/>
            </w:pPr>
            <w:r>
              <w:t>Inserção automática, obrigatório.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D4FB2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7748E733" w14:textId="77777777">
        <w:tblPrEx>
          <w:tblCellMar>
            <w:top w:w="0" w:type="dxa"/>
            <w:bottom w:w="0" w:type="dxa"/>
          </w:tblCellMar>
        </w:tblPrEx>
        <w:trPr>
          <w:trHeight w:val="289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B54CF" w14:textId="77777777" w:rsidR="00B52F09" w:rsidRDefault="001062F7">
            <w:pPr>
              <w:spacing w:after="0" w:line="240" w:lineRule="auto"/>
            </w:pPr>
            <w:proofErr w:type="spellStart"/>
            <w:r>
              <w:t>Answer_text</w:t>
            </w:r>
            <w:proofErr w:type="spellEnd"/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1727A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 com um máximo de 300 caracteres.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16DAB" w14:textId="77777777" w:rsidR="00B52F09" w:rsidRDefault="00B52F09">
            <w:pPr>
              <w:spacing w:after="0" w:line="240" w:lineRule="auto"/>
            </w:pPr>
          </w:p>
        </w:tc>
      </w:tr>
      <w:tr w:rsidR="00B52F09" w14:paraId="10FF47D3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A8491" w14:textId="77777777" w:rsidR="00B52F09" w:rsidRDefault="001062F7">
            <w:pPr>
              <w:spacing w:after="0" w:line="240" w:lineRule="auto"/>
            </w:pPr>
            <w:proofErr w:type="spellStart"/>
            <w:r>
              <w:t>Answer_iswrong</w:t>
            </w:r>
            <w:proofErr w:type="spellEnd"/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C7E06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Boolean</w:t>
            </w:r>
            <w:proofErr w:type="spellEnd"/>
            <w:r>
              <w:t>”.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B93BB" w14:textId="77777777" w:rsidR="00B52F09" w:rsidRDefault="00B52F09">
            <w:pPr>
              <w:spacing w:after="0" w:line="240" w:lineRule="auto"/>
            </w:pPr>
          </w:p>
        </w:tc>
      </w:tr>
      <w:tr w:rsidR="00B52F09" w14:paraId="5EC28783" w14:textId="77777777">
        <w:tblPrEx>
          <w:tblCellMar>
            <w:top w:w="0" w:type="dxa"/>
            <w:bottom w:w="0" w:type="dxa"/>
          </w:tblCellMar>
        </w:tblPrEx>
        <w:trPr>
          <w:trHeight w:val="597"/>
        </w:trPr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329CB" w14:textId="77777777" w:rsidR="00B52F09" w:rsidRDefault="001062F7">
            <w:pPr>
              <w:spacing w:after="0" w:line="240" w:lineRule="auto"/>
            </w:pPr>
            <w:proofErr w:type="spellStart"/>
            <w:r>
              <w:t>Answer_question_id</w:t>
            </w:r>
            <w:proofErr w:type="spellEnd"/>
          </w:p>
        </w:tc>
        <w:tc>
          <w:tcPr>
            <w:tcW w:w="4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716CE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2B04E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67D58AFF" w14:textId="77777777" w:rsidR="00B52F09" w:rsidRDefault="00B52F09"/>
    <w:p w14:paraId="064253BF" w14:textId="77777777" w:rsidR="00B52F09" w:rsidRDefault="001062F7">
      <w:pPr>
        <w:rPr>
          <w:b/>
          <w:bCs/>
        </w:rPr>
      </w:pPr>
      <w:r>
        <w:rPr>
          <w:b/>
          <w:bCs/>
        </w:rPr>
        <w:t>LOCALIZAÇÃO:</w:t>
      </w:r>
    </w:p>
    <w:p w14:paraId="39938A92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Venue</w:t>
      </w:r>
      <w:proofErr w:type="spellEnd"/>
      <w:r>
        <w:t>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96"/>
        <w:gridCol w:w="5227"/>
        <w:gridCol w:w="1671"/>
      </w:tblGrid>
      <w:tr w:rsidR="00B52F09" w14:paraId="1FFE5269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7E81D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0A203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42222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6C5E0D53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C5ABC" w14:textId="77777777" w:rsidR="00B52F09" w:rsidRDefault="001062F7">
            <w:pPr>
              <w:spacing w:after="0" w:line="240" w:lineRule="auto"/>
            </w:pPr>
            <w:proofErr w:type="spellStart"/>
            <w:r>
              <w:t>Venue_id</w:t>
            </w:r>
            <w:proofErr w:type="spellEnd"/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1E146" w14:textId="77777777" w:rsidR="00B52F09" w:rsidRDefault="001062F7">
            <w:pPr>
              <w:spacing w:after="0" w:line="240" w:lineRule="auto"/>
            </w:pPr>
            <w:r>
              <w:t>Inserção automática, obrigatória.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CC0163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5DB2D24C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322B9A" w14:textId="77777777" w:rsidR="00B52F09" w:rsidRDefault="001062F7">
            <w:pPr>
              <w:spacing w:after="0" w:line="240" w:lineRule="auto"/>
            </w:pPr>
            <w:proofErr w:type="spellStart"/>
            <w:r>
              <w:t>Venue_address</w:t>
            </w:r>
            <w:proofErr w:type="spellEnd"/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F95EC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 xml:space="preserve">” , com um </w:t>
            </w:r>
            <w:r>
              <w:t>máximo de 200 caracteres.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77CFD" w14:textId="77777777" w:rsidR="00B52F09" w:rsidRDefault="00B52F09">
            <w:pPr>
              <w:spacing w:after="0" w:line="240" w:lineRule="auto"/>
            </w:pPr>
          </w:p>
        </w:tc>
      </w:tr>
      <w:tr w:rsidR="00B52F09" w14:paraId="4A42C4FE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A8607" w14:textId="77777777" w:rsidR="00B52F09" w:rsidRDefault="001062F7">
            <w:pPr>
              <w:spacing w:after="0" w:line="240" w:lineRule="auto"/>
            </w:pPr>
            <w:proofErr w:type="spellStart"/>
            <w:r>
              <w:t>Venue_city</w:t>
            </w:r>
            <w:proofErr w:type="spellEnd"/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347AE8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”, com um máximo de 100 caracteres.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BF13F" w14:textId="77777777" w:rsidR="00B52F09" w:rsidRDefault="00B52F09">
            <w:pPr>
              <w:spacing w:after="0" w:line="240" w:lineRule="auto"/>
            </w:pPr>
          </w:p>
        </w:tc>
      </w:tr>
      <w:tr w:rsidR="00B52F09" w14:paraId="70E2D12B" w14:textId="77777777">
        <w:tblPrEx>
          <w:tblCellMar>
            <w:top w:w="0" w:type="dxa"/>
            <w:bottom w:w="0" w:type="dxa"/>
          </w:tblCellMar>
        </w:tblPrEx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C2C92" w14:textId="77777777" w:rsidR="00B52F09" w:rsidRDefault="001062F7">
            <w:pPr>
              <w:spacing w:after="0" w:line="240" w:lineRule="auto"/>
            </w:pPr>
            <w:proofErr w:type="spellStart"/>
            <w:r>
              <w:t>Venue_country</w:t>
            </w:r>
            <w:proofErr w:type="spellEnd"/>
          </w:p>
        </w:tc>
        <w:tc>
          <w:tcPr>
            <w:tcW w:w="5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6D73F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”, com um máximo de 100 caracteres.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C6F9E" w14:textId="77777777" w:rsidR="00B52F09" w:rsidRDefault="00B52F09">
            <w:pPr>
              <w:spacing w:after="0" w:line="240" w:lineRule="auto"/>
            </w:pPr>
          </w:p>
        </w:tc>
      </w:tr>
    </w:tbl>
    <w:p w14:paraId="487F577B" w14:textId="77777777" w:rsidR="00B52F09" w:rsidRDefault="00B52F09"/>
    <w:p w14:paraId="584BE312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movievenue</w:t>
      </w:r>
      <w:proofErr w:type="spellEnd"/>
      <w:r>
        <w:t>: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39"/>
        <w:gridCol w:w="5219"/>
        <w:gridCol w:w="1836"/>
      </w:tblGrid>
      <w:tr w:rsidR="00B52F09" w14:paraId="5AD1CCD4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31E20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7A3BD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17C14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0E2DA331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BB862" w14:textId="77777777" w:rsidR="00B52F09" w:rsidRDefault="001062F7">
            <w:pPr>
              <w:spacing w:after="0" w:line="240" w:lineRule="auto"/>
            </w:pPr>
            <w:proofErr w:type="spellStart"/>
            <w:r>
              <w:t>Mv_id</w:t>
            </w:r>
            <w:proofErr w:type="spellEnd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D597F" w14:textId="77777777" w:rsidR="00B52F09" w:rsidRDefault="001062F7">
            <w:pPr>
              <w:spacing w:after="0" w:line="240" w:lineRule="auto"/>
            </w:pPr>
            <w:r>
              <w:t>Inserção automática, obrigatória.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F4B6F" w14:textId="77777777" w:rsidR="00B52F09" w:rsidRDefault="001062F7">
            <w:pPr>
              <w:spacing w:after="0" w:line="240" w:lineRule="auto"/>
            </w:pPr>
            <w:r>
              <w:t xml:space="preserve">Chave </w:t>
            </w:r>
            <w:r>
              <w:t>primária</w:t>
            </w:r>
          </w:p>
        </w:tc>
      </w:tr>
      <w:tr w:rsidR="00B52F09" w14:paraId="3B2ACBE9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A3551" w14:textId="77777777" w:rsidR="00B52F09" w:rsidRDefault="001062F7">
            <w:pPr>
              <w:spacing w:after="0" w:line="240" w:lineRule="auto"/>
            </w:pPr>
            <w:proofErr w:type="spellStart"/>
            <w:r>
              <w:t>Mv_venue_id</w:t>
            </w:r>
            <w:proofErr w:type="spellEnd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C25D6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847288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  <w:tr w:rsidR="00B52F09" w14:paraId="2585BA7B" w14:textId="77777777">
        <w:tblPrEx>
          <w:tblCellMar>
            <w:top w:w="0" w:type="dxa"/>
            <w:bottom w:w="0" w:type="dxa"/>
          </w:tblCellMar>
        </w:tblPrEx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70E6" w14:textId="77777777" w:rsidR="00B52F09" w:rsidRDefault="001062F7">
            <w:pPr>
              <w:spacing w:after="0" w:line="240" w:lineRule="auto"/>
            </w:pPr>
            <w:proofErr w:type="spellStart"/>
            <w:r>
              <w:t>Mv_mc_id</w:t>
            </w:r>
            <w:proofErr w:type="spellEnd"/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11DCB" w14:textId="77777777" w:rsidR="00B52F09" w:rsidRDefault="001062F7">
            <w:pPr>
              <w:spacing w:after="0" w:line="240" w:lineRule="auto"/>
            </w:pPr>
            <w:r>
              <w:t>Tipo “INT”, obrigatório.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0C081" w14:textId="77777777" w:rsidR="00B52F09" w:rsidRDefault="001062F7">
            <w:pPr>
              <w:spacing w:after="0" w:line="240" w:lineRule="auto"/>
            </w:pPr>
            <w:r>
              <w:t>Chave estrangeira</w:t>
            </w:r>
          </w:p>
        </w:tc>
      </w:tr>
    </w:tbl>
    <w:p w14:paraId="164FBB35" w14:textId="77777777" w:rsidR="00B52F09" w:rsidRDefault="00B52F09"/>
    <w:p w14:paraId="0BCD8E6A" w14:textId="77777777" w:rsidR="00B52F09" w:rsidRDefault="001062F7">
      <w:pPr>
        <w:rPr>
          <w:b/>
          <w:bCs/>
        </w:rPr>
      </w:pPr>
      <w:r>
        <w:rPr>
          <w:b/>
          <w:bCs/>
        </w:rPr>
        <w:t>CHARACTER:</w:t>
      </w:r>
    </w:p>
    <w:p w14:paraId="67DD27C9" w14:textId="77777777" w:rsidR="00B52F09" w:rsidRDefault="001062F7">
      <w:pPr>
        <w:pStyle w:val="PargrafodaLista"/>
        <w:numPr>
          <w:ilvl w:val="0"/>
          <w:numId w:val="1"/>
        </w:numPr>
      </w:pPr>
      <w:r>
        <w:t xml:space="preserve">Tabela </w:t>
      </w:r>
      <w:proofErr w:type="spellStart"/>
      <w:r>
        <w:t>Character</w:t>
      </w:r>
      <w:proofErr w:type="spellEnd"/>
      <w:r>
        <w:t xml:space="preserve">: </w:t>
      </w:r>
    </w:p>
    <w:tbl>
      <w:tblPr>
        <w:tblW w:w="849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38"/>
        <w:gridCol w:w="4961"/>
        <w:gridCol w:w="1695"/>
      </w:tblGrid>
      <w:tr w:rsidR="00B52F09" w14:paraId="12E87EC6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C3B76" w14:textId="77777777" w:rsidR="00B52F09" w:rsidRDefault="001062F7">
            <w:pPr>
              <w:spacing w:after="0" w:line="240" w:lineRule="auto"/>
            </w:pPr>
            <w:r>
              <w:t>Campo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1F7DB" w14:textId="77777777" w:rsidR="00B52F09" w:rsidRDefault="001062F7">
            <w:pPr>
              <w:spacing w:after="0" w:line="240" w:lineRule="auto"/>
            </w:pPr>
            <w:r>
              <w:t>Parâmetro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666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E6C2A" w14:textId="77777777" w:rsidR="00B52F09" w:rsidRDefault="001062F7">
            <w:pPr>
              <w:spacing w:after="0" w:line="240" w:lineRule="auto"/>
            </w:pPr>
            <w:r>
              <w:t>Observações</w:t>
            </w:r>
          </w:p>
        </w:tc>
      </w:tr>
      <w:tr w:rsidR="00B52F09" w14:paraId="5ADBD92C" w14:textId="77777777">
        <w:tblPrEx>
          <w:tblCellMar>
            <w:top w:w="0" w:type="dxa"/>
            <w:bottom w:w="0" w:type="dxa"/>
          </w:tblCellMar>
        </w:tblPrEx>
        <w:trPr>
          <w:trHeight w:val="36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41A9D" w14:textId="77777777" w:rsidR="00B52F09" w:rsidRDefault="001062F7">
            <w:pPr>
              <w:spacing w:after="0" w:line="240" w:lineRule="auto"/>
            </w:pPr>
            <w:proofErr w:type="spellStart"/>
            <w:r>
              <w:t>Character_id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EB14" w14:textId="77777777" w:rsidR="00B52F09" w:rsidRDefault="001062F7">
            <w:pPr>
              <w:spacing w:after="0" w:line="240" w:lineRule="auto"/>
            </w:pPr>
            <w:r>
              <w:t>Inserção automática, obrigatória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5A4C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0236C" w14:textId="77777777" w:rsidR="00B52F09" w:rsidRDefault="001062F7">
            <w:pPr>
              <w:spacing w:after="0" w:line="240" w:lineRule="auto"/>
            </w:pPr>
            <w:r>
              <w:t>Chave primária</w:t>
            </w:r>
          </w:p>
        </w:tc>
      </w:tr>
      <w:tr w:rsidR="00B52F09" w14:paraId="3EF6383B" w14:textId="77777777">
        <w:tblPrEx>
          <w:tblCellMar>
            <w:top w:w="0" w:type="dxa"/>
            <w:bottom w:w="0" w:type="dxa"/>
          </w:tblCellMar>
        </w:tblPrEx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275F66" w14:textId="77777777" w:rsidR="00B52F09" w:rsidRDefault="001062F7">
            <w:pPr>
              <w:spacing w:after="0" w:line="240" w:lineRule="auto"/>
            </w:pPr>
            <w:proofErr w:type="spellStart"/>
            <w:r>
              <w:t>Character_name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3B3E7" w14:textId="77777777" w:rsidR="00B52F09" w:rsidRDefault="001062F7">
            <w:pPr>
              <w:spacing w:after="0" w:line="240" w:lineRule="auto"/>
            </w:pPr>
            <w:r>
              <w:t>Tipo “</w:t>
            </w:r>
            <w:proofErr w:type="spellStart"/>
            <w:r>
              <w:t>VarChar</w:t>
            </w:r>
            <w:proofErr w:type="spellEnd"/>
            <w:r>
              <w:t>”, com um máximo de 60 caracteres.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999BAE" w14:textId="77777777" w:rsidR="00B52F09" w:rsidRDefault="00B52F09">
            <w:pPr>
              <w:spacing w:after="0" w:line="240" w:lineRule="auto"/>
            </w:pPr>
          </w:p>
        </w:tc>
      </w:tr>
    </w:tbl>
    <w:p w14:paraId="06D7F6FE" w14:textId="77777777" w:rsidR="00B52F09" w:rsidRDefault="00B52F09"/>
    <w:sectPr w:rsidR="00B52F09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556A9" w14:textId="77777777" w:rsidR="001062F7" w:rsidRDefault="001062F7">
      <w:pPr>
        <w:spacing w:after="0" w:line="240" w:lineRule="auto"/>
      </w:pPr>
      <w:r>
        <w:separator/>
      </w:r>
    </w:p>
  </w:endnote>
  <w:endnote w:type="continuationSeparator" w:id="0">
    <w:p w14:paraId="1D2109BE" w14:textId="77777777" w:rsidR="001062F7" w:rsidRDefault="00106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E265A" w14:textId="77777777" w:rsidR="00E31A59" w:rsidRDefault="001062F7">
    <w:pPr>
      <w:pStyle w:val="Rodap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15215C7" w14:textId="77777777" w:rsidR="00E31A59" w:rsidRDefault="001062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6E5F5" w14:textId="77777777" w:rsidR="001062F7" w:rsidRDefault="001062F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1D641C3" w14:textId="77777777" w:rsidR="001062F7" w:rsidRDefault="00106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A5564" w14:textId="09D93793" w:rsidR="00E31A59" w:rsidRDefault="001062F7">
    <w:pPr>
      <w:pStyle w:val="Cabealho"/>
    </w:pPr>
    <w:r>
      <w:t>Libraryverse</w:t>
    </w:r>
    <w:r w:rsidR="00B64231">
      <w:t xml:space="preserve"> – Dicionário de Dados</w:t>
    </w:r>
  </w:p>
  <w:p w14:paraId="6C4ADC54" w14:textId="77777777" w:rsidR="00E31A59" w:rsidRDefault="001062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F55"/>
    <w:multiLevelType w:val="multilevel"/>
    <w:tmpl w:val="6AA815CE"/>
    <w:lvl w:ilvl="0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52F09"/>
    <w:rsid w:val="001062F7"/>
    <w:rsid w:val="00B52F09"/>
    <w:rsid w:val="00B6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FFCED"/>
  <w15:docId w15:val="{D6A69A84-847C-4471-A18F-4F6459775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">
    <w:name w:val="Fonte parág. padrão"/>
  </w:style>
  <w:style w:type="paragraph" w:styleId="SemEspaamento">
    <w:name w:val="No Spacing"/>
    <w:pPr>
      <w:suppressAutoHyphens/>
      <w:spacing w:after="0" w:line="240" w:lineRule="auto"/>
    </w:pPr>
    <w:rPr>
      <w:rFonts w:eastAsia="Times New Roman"/>
      <w:lang w:eastAsia="pt-PT"/>
    </w:rPr>
  </w:style>
  <w:style w:type="character" w:customStyle="1" w:styleId="SemEspaamentoCarter">
    <w:name w:val="Sem Espaçamento Caráter"/>
    <w:basedOn w:val="Tipodeletrapredefinidodopargrafo"/>
    <w:rPr>
      <w:rFonts w:eastAsia="Times New Roman"/>
      <w:lang w:eastAsia="pt-PT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  <w:style w:type="paragraph" w:styleId="PargrafodaLista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Libraryverse</dc:title>
  <dc:subject>porjeto das cadeiras de Desenvolvimento do projeto móvel, programação orientada a objetos, programação de dispositivos móveis, competências comunicacionais e bases de dados</dc:subject>
  <dc:creator>Ana Bernardino &amp; Marta  Sousa</dc:creator>
  <dc:description/>
  <cp:lastModifiedBy>Ana Bernardino</cp:lastModifiedBy>
  <cp:revision>2</cp:revision>
  <dcterms:created xsi:type="dcterms:W3CDTF">2021-11-18T20:58:00Z</dcterms:created>
  <dcterms:modified xsi:type="dcterms:W3CDTF">2021-11-18T20:58:00Z</dcterms:modified>
</cp:coreProperties>
</file>